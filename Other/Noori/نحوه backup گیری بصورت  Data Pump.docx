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F3" w:rsidRDefault="00D739F3" w:rsidP="00D739F3">
      <w:pPr>
        <w:tabs>
          <w:tab w:val="center" w:pos="4268"/>
        </w:tabs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rtl/>
          <w:lang w:bidi="fa-IR"/>
        </w:rPr>
        <w:tab/>
      </w:r>
      <w:r>
        <w:rPr>
          <w:rFonts w:ascii="Cambria" w:hAnsi="Cambria"/>
          <w:rtl/>
          <w:lang w:bidi="fa-IR"/>
        </w:rPr>
        <w:tab/>
      </w:r>
      <w:r>
        <w:rPr>
          <w:rFonts w:ascii="Cambria" w:hAnsi="Cambria"/>
          <w:rtl/>
          <w:lang w:bidi="fa-IR"/>
        </w:rPr>
        <w:tab/>
      </w:r>
      <w:bookmarkStart w:id="0" w:name="_GoBack"/>
      <w:bookmarkEnd w:id="0"/>
    </w:p>
    <w:p w:rsidR="00275B95" w:rsidRDefault="00275B95" w:rsidP="00D739F3">
      <w:pPr>
        <w:bidi/>
        <w:jc w:val="left"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 xml:space="preserve">نحوه </w:t>
      </w:r>
      <w:r>
        <w:rPr>
          <w:rFonts w:ascii="Cambria" w:hAnsi="Cambria"/>
          <w:lang w:bidi="fa-IR"/>
        </w:rPr>
        <w:t>backup</w:t>
      </w:r>
      <w:r>
        <w:rPr>
          <w:rFonts w:ascii="Cambria" w:hAnsi="Cambria" w:hint="cs"/>
          <w:rtl/>
          <w:lang w:bidi="fa-IR"/>
        </w:rPr>
        <w:t xml:space="preserve"> گیری بصورت </w:t>
      </w:r>
      <w:r>
        <w:rPr>
          <w:rFonts w:ascii="Cambria" w:hAnsi="Cambria"/>
          <w:lang w:bidi="fa-IR"/>
        </w:rPr>
        <w:t xml:space="preserve"> Data Pump</w:t>
      </w:r>
    </w:p>
    <w:p w:rsidR="00F913AA" w:rsidRDefault="00F913AA" w:rsidP="00F913AA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>ابتدا بایستی به یوزر اوراکل از طریق ترمینال لینوکس سوییچ کنید.</w:t>
      </w:r>
    </w:p>
    <w:p w:rsidR="00F913AA" w:rsidRDefault="00A00A68" w:rsidP="00F913AA">
      <w:pPr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1490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6-20_0540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AA" w:rsidRDefault="00F913AA" w:rsidP="00F913AA">
      <w:pPr>
        <w:bidi/>
        <w:rPr>
          <w:rFonts w:ascii="Cambria" w:hAnsi="Cambria"/>
          <w:lang w:bidi="fa-IR"/>
        </w:rPr>
      </w:pPr>
    </w:p>
    <w:p w:rsidR="00F913AA" w:rsidRDefault="00A00A68" w:rsidP="00F913AA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دستور </w:t>
      </w:r>
      <w:proofErr w:type="spellStart"/>
      <w:r>
        <w:rPr>
          <w:rFonts w:ascii="Cambria" w:hAnsi="Cambria"/>
          <w:lang w:bidi="fa-IR"/>
        </w:rPr>
        <w:t>sqlplus</w:t>
      </w:r>
      <w:proofErr w:type="spellEnd"/>
      <w:r>
        <w:rPr>
          <w:rFonts w:ascii="Cambria" w:hAnsi="Cambria" w:hint="cs"/>
          <w:rtl/>
          <w:lang w:bidi="fa-IR"/>
        </w:rPr>
        <w:t xml:space="preserve"> را همانند شماره 1 در شکل زیر وارد نمایید.</w:t>
      </w:r>
    </w:p>
    <w:p w:rsidR="00A00A68" w:rsidRDefault="00A00A68" w:rsidP="00A00A68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noProof/>
          <w:rtl/>
        </w:rPr>
        <w:drawing>
          <wp:inline distT="0" distB="0" distL="0" distR="0">
            <wp:extent cx="5943600" cy="4043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6-20_0545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68" w:rsidRDefault="00A00A68" w:rsidP="00A00A68">
      <w:pPr>
        <w:bidi/>
        <w:rPr>
          <w:rFonts w:ascii="Cambria" w:hAnsi="Cambria"/>
          <w:rtl/>
          <w:lang w:bidi="fa-IR"/>
        </w:rPr>
      </w:pPr>
    </w:p>
    <w:p w:rsidR="00A00A68" w:rsidRDefault="00A00A68" w:rsidP="00A00A68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lastRenderedPageBreak/>
        <w:t>سپس دستور شماره 2 را وارد نمایید.</w:t>
      </w:r>
    </w:p>
    <w:p w:rsidR="000E2BEC" w:rsidRDefault="000E2BEC" w:rsidP="000E2BEC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>شماره 3 : نامی که در اوراکل ذخیره شده و معادل دایرکتوری شماره 4 می باشد.</w:t>
      </w:r>
    </w:p>
    <w:p w:rsidR="00A255E9" w:rsidRDefault="00A255E9" w:rsidP="000E2BEC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/>
          <w:noProof/>
          <w:rtl/>
        </w:rPr>
        <w:drawing>
          <wp:inline distT="0" distB="0" distL="0" distR="0">
            <wp:extent cx="5943600" cy="1936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6-20_0602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EC" w:rsidRDefault="00A255E9" w:rsidP="00A255E9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>حال بایستی</w:t>
      </w:r>
      <w:r w:rsidR="00B317ED">
        <w:rPr>
          <w:rFonts w:ascii="Cambria" w:hAnsi="Cambria" w:hint="cs"/>
          <w:rtl/>
          <w:lang w:bidi="fa-IR"/>
        </w:rPr>
        <w:t xml:space="preserve"> همانند شماره 5</w:t>
      </w:r>
      <w:r>
        <w:rPr>
          <w:rFonts w:ascii="Cambria" w:hAnsi="Cambria" w:hint="cs"/>
          <w:rtl/>
          <w:lang w:bidi="fa-IR"/>
        </w:rPr>
        <w:t xml:space="preserve"> دسترسی </w:t>
      </w:r>
      <w:r>
        <w:rPr>
          <w:rFonts w:ascii="Cambria" w:hAnsi="Cambria"/>
          <w:lang w:bidi="fa-IR"/>
        </w:rPr>
        <w:t>read</w:t>
      </w:r>
      <w:r>
        <w:rPr>
          <w:rFonts w:ascii="Cambria" w:hAnsi="Cambria" w:hint="cs"/>
          <w:rtl/>
          <w:lang w:bidi="fa-IR"/>
        </w:rPr>
        <w:t xml:space="preserve"> و </w:t>
      </w:r>
      <w:r>
        <w:rPr>
          <w:rFonts w:ascii="Cambria" w:hAnsi="Cambria"/>
          <w:lang w:bidi="fa-IR"/>
        </w:rPr>
        <w:t>write</w:t>
      </w:r>
      <w:r>
        <w:rPr>
          <w:rFonts w:ascii="Cambria" w:hAnsi="Cambria" w:hint="cs"/>
          <w:rtl/>
          <w:lang w:bidi="fa-IR"/>
        </w:rPr>
        <w:t xml:space="preserve"> مربوط به دایرکتوری مورد نظر را به </w:t>
      </w:r>
      <w:r>
        <w:rPr>
          <w:rFonts w:ascii="Cambria" w:hAnsi="Cambria"/>
          <w:lang w:bidi="fa-IR"/>
        </w:rPr>
        <w:t>schema</w:t>
      </w:r>
      <w:r>
        <w:rPr>
          <w:rFonts w:ascii="Cambria" w:hAnsi="Cambria" w:hint="cs"/>
          <w:rtl/>
          <w:lang w:bidi="fa-IR"/>
        </w:rPr>
        <w:t xml:space="preserve"> دهیم.</w:t>
      </w:r>
    </w:p>
    <w:p w:rsidR="00A255E9" w:rsidRDefault="00A255E9" w:rsidP="00A255E9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شماره 6: نام </w:t>
      </w:r>
      <w:r>
        <w:rPr>
          <w:rFonts w:ascii="Cambria" w:hAnsi="Cambria"/>
          <w:lang w:bidi="fa-IR"/>
        </w:rPr>
        <w:t>schema</w:t>
      </w:r>
      <w:r>
        <w:rPr>
          <w:rFonts w:ascii="Cambria" w:hAnsi="Cambria" w:hint="cs"/>
          <w:rtl/>
          <w:lang w:bidi="fa-IR"/>
        </w:rPr>
        <w:t xml:space="preserve"> ای که قرار است عملیات </w:t>
      </w:r>
      <w:r>
        <w:rPr>
          <w:rFonts w:ascii="Cambria" w:hAnsi="Cambria"/>
          <w:lang w:bidi="fa-IR"/>
        </w:rPr>
        <w:t>backup</w:t>
      </w:r>
      <w:r>
        <w:rPr>
          <w:rFonts w:ascii="Cambria" w:hAnsi="Cambria" w:hint="cs"/>
          <w:rtl/>
          <w:lang w:bidi="fa-IR"/>
        </w:rPr>
        <w:t xml:space="preserve"> گیری از آن انجام شود.</w:t>
      </w:r>
    </w:p>
    <w:p w:rsidR="00A255E9" w:rsidRDefault="00B317ED" w:rsidP="00A255E9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همانند شماره 7 دستور را اجرا کرده تا عملیات </w:t>
      </w:r>
      <w:r>
        <w:rPr>
          <w:rFonts w:ascii="Cambria" w:hAnsi="Cambria"/>
          <w:lang w:bidi="fa-IR"/>
        </w:rPr>
        <w:t>backup</w:t>
      </w:r>
      <w:r>
        <w:rPr>
          <w:rFonts w:ascii="Cambria" w:hAnsi="Cambria" w:hint="cs"/>
          <w:rtl/>
          <w:lang w:bidi="fa-IR"/>
        </w:rPr>
        <w:t xml:space="preserve"> گیری انجام شود.</w:t>
      </w:r>
    </w:p>
    <w:p w:rsidR="0080199B" w:rsidRDefault="0080199B" w:rsidP="00B317ED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>شماره 8: در این قسمت نام یوزر و پسورد آن را وارد نمایید.</w:t>
      </w:r>
    </w:p>
    <w:p w:rsidR="0080199B" w:rsidRDefault="0080199B" w:rsidP="0080199B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شماره 9: نام </w:t>
      </w:r>
      <w:r>
        <w:rPr>
          <w:rFonts w:ascii="Cambria" w:hAnsi="Cambria"/>
          <w:lang w:bidi="fa-IR"/>
        </w:rPr>
        <w:t>SID</w:t>
      </w:r>
      <w:r>
        <w:rPr>
          <w:rFonts w:ascii="Cambria" w:hAnsi="Cambria" w:hint="cs"/>
          <w:rtl/>
          <w:lang w:bidi="fa-IR"/>
        </w:rPr>
        <w:t xml:space="preserve"> را وارد نمایید.</w:t>
      </w:r>
    </w:p>
    <w:p w:rsidR="0080199B" w:rsidRDefault="0080199B" w:rsidP="0080199B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جهت مشخص شدن </w:t>
      </w:r>
      <w:r>
        <w:rPr>
          <w:rFonts w:ascii="Cambria" w:hAnsi="Cambria"/>
          <w:lang w:bidi="fa-IR"/>
        </w:rPr>
        <w:t>SID</w:t>
      </w:r>
      <w:r>
        <w:rPr>
          <w:rFonts w:ascii="Cambria" w:hAnsi="Cambria" w:hint="cs"/>
          <w:rtl/>
          <w:lang w:bidi="fa-IR"/>
        </w:rPr>
        <w:t xml:space="preserve"> از دستور </w:t>
      </w:r>
      <w:r>
        <w:rPr>
          <w:rFonts w:ascii="Cambria" w:hAnsi="Cambria"/>
          <w:lang w:bidi="fa-IR"/>
        </w:rPr>
        <w:t>echo $ORACLE_SID</w:t>
      </w:r>
      <w:r>
        <w:rPr>
          <w:rFonts w:ascii="Cambria" w:hAnsi="Cambria" w:hint="cs"/>
          <w:rtl/>
          <w:lang w:bidi="fa-IR"/>
        </w:rPr>
        <w:t xml:space="preserve"> استفاده نمایید.</w:t>
      </w:r>
      <w:r w:rsidR="00B317ED">
        <w:rPr>
          <w:rFonts w:ascii="Cambria" w:hAnsi="Cambria" w:hint="cs"/>
          <w:noProof/>
          <w:rtl/>
        </w:rPr>
        <w:drawing>
          <wp:inline distT="0" distB="0" distL="0" distR="0">
            <wp:extent cx="5943600" cy="1142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06-20_0619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ED" w:rsidRDefault="0080199B" w:rsidP="0080199B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شماره 10: نام یوزر هایی که قرار است از آن </w:t>
      </w:r>
      <w:r>
        <w:rPr>
          <w:rFonts w:ascii="Cambria" w:hAnsi="Cambria"/>
          <w:lang w:bidi="fa-IR"/>
        </w:rPr>
        <w:t xml:space="preserve">backup </w:t>
      </w:r>
      <w:r>
        <w:rPr>
          <w:rFonts w:ascii="Cambria" w:hAnsi="Cambria" w:hint="cs"/>
          <w:rtl/>
          <w:lang w:bidi="fa-IR"/>
        </w:rPr>
        <w:t xml:space="preserve"> گیری انجام شود را وارد نمایید.</w:t>
      </w:r>
    </w:p>
    <w:p w:rsidR="0080199B" w:rsidRDefault="0080199B" w:rsidP="0080199B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>شماره 11: همان نامی که در شماره 3 وارد نمودید را تایپ نمایید.</w:t>
      </w:r>
    </w:p>
    <w:p w:rsidR="0080199B" w:rsidRDefault="0080199B" w:rsidP="0080199B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شماره 12: هر نامی در این قسمت قرار دهید </w:t>
      </w:r>
      <w:r>
        <w:rPr>
          <w:rFonts w:ascii="Cambria" w:hAnsi="Cambria"/>
          <w:lang w:bidi="fa-IR"/>
        </w:rPr>
        <w:t>backup</w:t>
      </w:r>
      <w:r>
        <w:rPr>
          <w:rFonts w:ascii="Cambria" w:hAnsi="Cambria" w:hint="cs"/>
          <w:rtl/>
          <w:lang w:bidi="fa-IR"/>
        </w:rPr>
        <w:t xml:space="preserve"> با همان نام ذخیره می شود.</w:t>
      </w:r>
    </w:p>
    <w:p w:rsidR="0080199B" w:rsidRDefault="0080199B" w:rsidP="0080199B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شماره 13: جهت نوشتن </w:t>
      </w:r>
      <w:r>
        <w:rPr>
          <w:rFonts w:ascii="Cambria" w:hAnsi="Cambria"/>
          <w:lang w:bidi="fa-IR"/>
        </w:rPr>
        <w:t>log</w:t>
      </w:r>
      <w:r>
        <w:rPr>
          <w:rFonts w:ascii="Cambria" w:hAnsi="Cambria" w:hint="cs"/>
          <w:rtl/>
          <w:lang w:bidi="fa-IR"/>
        </w:rPr>
        <w:t xml:space="preserve"> در فایل نام </w:t>
      </w:r>
      <w:proofErr w:type="spellStart"/>
      <w:r>
        <w:rPr>
          <w:rFonts w:ascii="Cambria" w:hAnsi="Cambria"/>
          <w:lang w:bidi="fa-IR"/>
        </w:rPr>
        <w:t>logfile</w:t>
      </w:r>
      <w:proofErr w:type="spellEnd"/>
      <w:r>
        <w:rPr>
          <w:rFonts w:ascii="Cambria" w:hAnsi="Cambria" w:hint="cs"/>
          <w:rtl/>
          <w:lang w:bidi="fa-IR"/>
        </w:rPr>
        <w:t xml:space="preserve"> را مشخص نمایید.</w:t>
      </w:r>
    </w:p>
    <w:p w:rsidR="00BC7920" w:rsidRDefault="00BC7920">
      <w:pPr>
        <w:jc w:val="left"/>
        <w:rPr>
          <w:rFonts w:ascii="Cambria" w:hAnsi="Cambria"/>
          <w:rtl/>
          <w:lang w:bidi="fa-IR"/>
        </w:rPr>
      </w:pPr>
      <w:r>
        <w:rPr>
          <w:rFonts w:ascii="Cambria" w:hAnsi="Cambria"/>
          <w:rtl/>
          <w:lang w:bidi="fa-IR"/>
        </w:rPr>
        <w:br w:type="page"/>
      </w:r>
    </w:p>
    <w:p w:rsidR="00BC7920" w:rsidRDefault="00BC7920" w:rsidP="00D94ECE">
      <w:pPr>
        <w:bidi/>
        <w:jc w:val="left"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lastRenderedPageBreak/>
        <w:t xml:space="preserve">نحوه </w:t>
      </w:r>
      <w:r>
        <w:rPr>
          <w:rFonts w:ascii="Cambria" w:hAnsi="Cambria"/>
          <w:lang w:bidi="fa-IR"/>
        </w:rPr>
        <w:t>restore</w:t>
      </w:r>
      <w:r>
        <w:rPr>
          <w:rFonts w:ascii="Cambria" w:hAnsi="Cambria" w:hint="cs"/>
          <w:rtl/>
          <w:lang w:bidi="fa-IR"/>
        </w:rPr>
        <w:t xml:space="preserve"> کردن</w:t>
      </w:r>
      <w:r>
        <w:rPr>
          <w:rFonts w:ascii="Cambria" w:hAnsi="Cambria"/>
          <w:lang w:bidi="fa-IR"/>
        </w:rPr>
        <w:t xml:space="preserve"> backup</w:t>
      </w:r>
      <w:r>
        <w:rPr>
          <w:rFonts w:ascii="Cambria" w:hAnsi="Cambria" w:hint="cs"/>
          <w:rtl/>
          <w:lang w:bidi="fa-IR"/>
        </w:rPr>
        <w:t xml:space="preserve"> از طریق</w:t>
      </w:r>
      <w:r w:rsidR="00D94ECE">
        <w:rPr>
          <w:rFonts w:ascii="Cambria" w:hAnsi="Cambria"/>
          <w:lang w:bidi="fa-IR"/>
        </w:rPr>
        <w:t xml:space="preserve"> Data Pump</w:t>
      </w:r>
    </w:p>
    <w:p w:rsidR="00D94ECE" w:rsidRDefault="00D94ECE" w:rsidP="00D94ECE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جهت </w:t>
      </w:r>
      <w:r>
        <w:rPr>
          <w:rFonts w:ascii="Cambria" w:hAnsi="Cambria"/>
          <w:lang w:bidi="fa-IR"/>
        </w:rPr>
        <w:t>import</w:t>
      </w:r>
      <w:r>
        <w:rPr>
          <w:rFonts w:ascii="Cambria" w:hAnsi="Cambria" w:hint="cs"/>
          <w:rtl/>
          <w:lang w:bidi="fa-IR"/>
        </w:rPr>
        <w:t xml:space="preserve"> بایستی مراحل 1 تا 6 را برای یوزری که قرار است در آن </w:t>
      </w:r>
      <w:r>
        <w:rPr>
          <w:rFonts w:ascii="Cambria" w:hAnsi="Cambria"/>
          <w:lang w:bidi="fa-IR"/>
        </w:rPr>
        <w:t>restore</w:t>
      </w:r>
      <w:r>
        <w:rPr>
          <w:rFonts w:ascii="Cambria" w:hAnsi="Cambria" w:hint="cs"/>
          <w:rtl/>
          <w:lang w:bidi="fa-IR"/>
        </w:rPr>
        <w:t xml:space="preserve"> شود را انجام دهید.</w:t>
      </w:r>
    </w:p>
    <w:p w:rsidR="00D94ECE" w:rsidRDefault="00D94ECE" w:rsidP="00D94ECE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>سپس دستور زیر را وارد نمایید.</w:t>
      </w:r>
    </w:p>
    <w:p w:rsidR="00D94ECE" w:rsidRDefault="00D94ECE" w:rsidP="00D94ECE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noProof/>
          <w:rtl/>
        </w:rPr>
        <w:drawing>
          <wp:inline distT="0" distB="0" distL="0" distR="0">
            <wp:extent cx="5943600" cy="1085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06-20_0640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CE" w:rsidRDefault="00D94ECE" w:rsidP="00D94ECE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شماره 1: </w:t>
      </w:r>
      <w:r w:rsidR="009945F6">
        <w:rPr>
          <w:rFonts w:ascii="Cambria" w:hAnsi="Cambria" w:hint="cs"/>
          <w:rtl/>
          <w:lang w:bidi="fa-IR"/>
        </w:rPr>
        <w:t xml:space="preserve"> یوزری </w:t>
      </w:r>
      <w:r w:rsidR="009945F6">
        <w:rPr>
          <w:rFonts w:ascii="Cambria" w:hAnsi="Cambria"/>
          <w:lang w:bidi="fa-IR"/>
        </w:rPr>
        <w:t>backup</w:t>
      </w:r>
      <w:r w:rsidR="009945F6">
        <w:rPr>
          <w:rFonts w:ascii="Cambria" w:hAnsi="Cambria" w:hint="cs"/>
          <w:rtl/>
          <w:lang w:bidi="fa-IR"/>
        </w:rPr>
        <w:t xml:space="preserve"> از آن گرفته شده.</w:t>
      </w:r>
    </w:p>
    <w:p w:rsidR="009945F6" w:rsidRDefault="009945F6" w:rsidP="009945F6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شماره 2: یوزری که قرار است عملیات </w:t>
      </w:r>
      <w:r>
        <w:rPr>
          <w:rFonts w:ascii="Cambria" w:hAnsi="Cambria"/>
          <w:lang w:bidi="fa-IR"/>
        </w:rPr>
        <w:t xml:space="preserve">restore </w:t>
      </w:r>
      <w:r>
        <w:rPr>
          <w:rFonts w:ascii="Cambria" w:hAnsi="Cambria" w:hint="cs"/>
          <w:rtl/>
          <w:lang w:bidi="fa-IR"/>
        </w:rPr>
        <w:t>در آن انجام شود.</w:t>
      </w:r>
    </w:p>
    <w:p w:rsidR="009945F6" w:rsidRDefault="009945F6" w:rsidP="009945F6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نکته: </w:t>
      </w:r>
    </w:p>
    <w:p w:rsidR="009945F6" w:rsidRPr="00D94ECE" w:rsidRDefault="009945F6" w:rsidP="009945F6">
      <w:pPr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 xml:space="preserve">از </w:t>
      </w:r>
      <w:proofErr w:type="spellStart"/>
      <w:r>
        <w:rPr>
          <w:rFonts w:ascii="Cambria" w:hAnsi="Cambria"/>
          <w:lang w:bidi="fa-IR"/>
        </w:rPr>
        <w:t>remap_schema</w:t>
      </w:r>
      <w:proofErr w:type="spellEnd"/>
      <w:r>
        <w:rPr>
          <w:rFonts w:ascii="Cambria" w:hAnsi="Cambria" w:hint="cs"/>
          <w:rtl/>
          <w:lang w:bidi="fa-IR"/>
        </w:rPr>
        <w:t xml:space="preserve"> زمانی که نام یوزر مبدا و مقصد همنام است می توان استفاده نکرد ولی استفاده از آن نیز مشکلی ایجاد نمی کند.</w:t>
      </w:r>
    </w:p>
    <w:sectPr w:rsidR="009945F6" w:rsidRPr="00D94ECE" w:rsidSect="00D739F3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245" w:rsidRDefault="00745245" w:rsidP="00275B95">
      <w:pPr>
        <w:spacing w:after="0" w:line="240" w:lineRule="auto"/>
      </w:pPr>
      <w:r>
        <w:separator/>
      </w:r>
    </w:p>
  </w:endnote>
  <w:endnote w:type="continuationSeparator" w:id="0">
    <w:p w:rsidR="00745245" w:rsidRDefault="00745245" w:rsidP="0027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245" w:rsidRDefault="00745245" w:rsidP="00275B95">
      <w:pPr>
        <w:spacing w:after="0" w:line="240" w:lineRule="auto"/>
      </w:pPr>
      <w:r>
        <w:separator/>
      </w:r>
    </w:p>
  </w:footnote>
  <w:footnote w:type="continuationSeparator" w:id="0">
    <w:p w:rsidR="00745245" w:rsidRDefault="00745245" w:rsidP="00275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9F3" w:rsidRPr="00D739F3" w:rsidRDefault="00D739F3" w:rsidP="00D739F3">
    <w:pPr>
      <w:pStyle w:val="Header"/>
      <w:tabs>
        <w:tab w:val="left" w:pos="5910"/>
      </w:tabs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E67E7E0" wp14:editId="133749C7">
          <wp:simplePos x="0" y="0"/>
          <wp:positionH relativeFrom="margin">
            <wp:posOffset>5534660</wp:posOffset>
          </wp:positionH>
          <wp:positionV relativeFrom="paragraph">
            <wp:posOffset>-28575</wp:posOffset>
          </wp:positionV>
          <wp:extent cx="885190" cy="5359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190" cy="535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</w:rPr>
      <w:t>Data Pump</w:t>
    </w:r>
    <w:r>
      <w:t xml:space="preserve">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95"/>
    <w:rsid w:val="000703D1"/>
    <w:rsid w:val="000E2BEC"/>
    <w:rsid w:val="00275B95"/>
    <w:rsid w:val="005621E6"/>
    <w:rsid w:val="00745245"/>
    <w:rsid w:val="0080199B"/>
    <w:rsid w:val="009945F6"/>
    <w:rsid w:val="00A00A68"/>
    <w:rsid w:val="00A255E9"/>
    <w:rsid w:val="00B317ED"/>
    <w:rsid w:val="00BC7920"/>
    <w:rsid w:val="00D739F3"/>
    <w:rsid w:val="00D94ECE"/>
    <w:rsid w:val="00F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3DEE9"/>
  <w15:docId w15:val="{8B866A58-E6D2-4EB6-941B-2C486E37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B95"/>
    <w:pPr>
      <w:jc w:val="right"/>
    </w:pPr>
    <w:rPr>
      <w:rFonts w:ascii="B Nazanin" w:hAnsi="B Nazanin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75B95"/>
    <w:pPr>
      <w:spacing w:after="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95"/>
    <w:rPr>
      <w:rFonts w:ascii="B Nazanin" w:hAnsi="B Nazanin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95"/>
    <w:rPr>
      <w:rFonts w:ascii="B Nazanin" w:hAnsi="B Nazanin" w:cs="B Nazani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122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</dc:creator>
  <cp:keywords/>
  <dc:description/>
  <cp:lastModifiedBy>Saeed Nouri</cp:lastModifiedBy>
  <cp:revision>4</cp:revision>
  <dcterms:created xsi:type="dcterms:W3CDTF">2016-06-20T11:56:00Z</dcterms:created>
  <dcterms:modified xsi:type="dcterms:W3CDTF">2016-06-20T14:01:00Z</dcterms:modified>
</cp:coreProperties>
</file>